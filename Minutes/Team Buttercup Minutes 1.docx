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3" w:rsidRDefault="00C52010" w:rsidP="00965D17">
      <w:pPr>
        <w:pStyle w:val="Title"/>
      </w:pPr>
      <w:bookmarkStart w:id="0" w:name="_GoBack"/>
      <w:r>
        <w:t>Team Butterc</w:t>
      </w:r>
      <w:r w:rsidR="005A7EF3">
        <w:t>up</w:t>
      </w:r>
      <w:r w:rsidR="00DA157D">
        <w:t xml:space="preserve"> Minutes</w:t>
      </w:r>
    </w:p>
    <w:p w:rsidR="00302A2C" w:rsidRDefault="005A7EF3" w:rsidP="005A7EF3">
      <w:r>
        <w:t xml:space="preserve">Meeting Minuets 1 | Date: </w:t>
      </w:r>
      <w:r w:rsidR="004B027E">
        <w:t>21/03/2017</w:t>
      </w:r>
      <w:r>
        <w:t xml:space="preserve"> </w:t>
      </w:r>
      <w:r w:rsidR="004B027E">
        <w:t>| Time: 12:00pm</w:t>
      </w:r>
      <w:r w:rsidR="00C52010">
        <w:t>-1pm</w:t>
      </w:r>
      <w:r w:rsidR="004B027E">
        <w:t xml:space="preserve"> </w:t>
      </w:r>
      <w:r>
        <w:t xml:space="preserve">| Location: </w:t>
      </w:r>
      <w:r w:rsidR="00C52010">
        <w:t>CO236</w:t>
      </w:r>
    </w:p>
    <w:p w:rsidR="00DA157D" w:rsidRDefault="00DA157D" w:rsidP="005A7EF3"/>
    <w:p w:rsidR="00DA157D" w:rsidRPr="00C52010" w:rsidRDefault="00DA157D" w:rsidP="00DA157D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Attendees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Dipen Patel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Fang Zhao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Angelo Miranda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Xiaohan Bai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Patrick Evans</w:t>
      </w:r>
    </w:p>
    <w:p w:rsidR="00DA157D" w:rsidRPr="00C52010" w:rsidRDefault="00DA157D" w:rsidP="00DA157D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Agenda</w:t>
      </w:r>
    </w:p>
    <w:p w:rsidR="00DA157D" w:rsidRPr="00C52010" w:rsidRDefault="00DA157D" w:rsidP="00DA157D">
      <w:pPr>
        <w:pStyle w:val="ListParagraph"/>
        <w:numPr>
          <w:ilvl w:val="0"/>
          <w:numId w:val="19"/>
        </w:numPr>
        <w:rPr>
          <w:sz w:val="24"/>
        </w:rPr>
      </w:pPr>
      <w:r w:rsidRPr="00C52010">
        <w:rPr>
          <w:sz w:val="24"/>
        </w:rPr>
        <w:t>Sort out dates for project.</w:t>
      </w:r>
    </w:p>
    <w:p w:rsidR="00DA157D" w:rsidRPr="00C52010" w:rsidRDefault="00DA157D" w:rsidP="00DA157D">
      <w:pPr>
        <w:pStyle w:val="ListParagraph"/>
        <w:numPr>
          <w:ilvl w:val="0"/>
          <w:numId w:val="19"/>
        </w:numPr>
        <w:rPr>
          <w:sz w:val="24"/>
        </w:rPr>
      </w:pPr>
      <w:r w:rsidRPr="00C52010">
        <w:rPr>
          <w:sz w:val="24"/>
        </w:rPr>
        <w:t>Figure out what we are going to do.</w:t>
      </w:r>
    </w:p>
    <w:p w:rsidR="00DA157D" w:rsidRPr="00C52010" w:rsidRDefault="00DA157D" w:rsidP="00DA157D">
      <w:pPr>
        <w:pStyle w:val="ListParagraph"/>
        <w:numPr>
          <w:ilvl w:val="0"/>
          <w:numId w:val="19"/>
        </w:numPr>
        <w:rPr>
          <w:sz w:val="24"/>
        </w:rPr>
      </w:pPr>
      <w:r w:rsidRPr="00C52010">
        <w:rPr>
          <w:sz w:val="24"/>
        </w:rPr>
        <w:t>Decide on the regular meeting time.</w:t>
      </w:r>
    </w:p>
    <w:p w:rsidR="00DA157D" w:rsidRPr="00C52010" w:rsidRDefault="00DA157D" w:rsidP="00DA157D">
      <w:pPr>
        <w:pStyle w:val="ListParagraph"/>
        <w:numPr>
          <w:ilvl w:val="0"/>
          <w:numId w:val="19"/>
        </w:numPr>
        <w:rPr>
          <w:sz w:val="24"/>
        </w:rPr>
      </w:pPr>
      <w:r w:rsidRPr="00C52010">
        <w:rPr>
          <w:sz w:val="24"/>
        </w:rPr>
        <w:t>Agree on a programing language.</w:t>
      </w:r>
    </w:p>
    <w:p w:rsidR="00DA157D" w:rsidRPr="00C52010" w:rsidRDefault="00DA157D" w:rsidP="00DA157D">
      <w:pPr>
        <w:pStyle w:val="ListParagraph"/>
        <w:numPr>
          <w:ilvl w:val="0"/>
          <w:numId w:val="19"/>
        </w:numPr>
        <w:rPr>
          <w:sz w:val="24"/>
        </w:rPr>
      </w:pPr>
      <w:r w:rsidRPr="00C52010">
        <w:rPr>
          <w:sz w:val="24"/>
        </w:rPr>
        <w:t>Deeside on everyone’s roles.</w:t>
      </w:r>
    </w:p>
    <w:p w:rsidR="00DA157D" w:rsidRPr="00C52010" w:rsidRDefault="00DA157D" w:rsidP="00DA157D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Notes</w:t>
      </w:r>
    </w:p>
    <w:p w:rsidR="00DA157D" w:rsidRPr="00C52010" w:rsidRDefault="00533386" w:rsidP="00533386">
      <w:pPr>
        <w:pStyle w:val="ListParagraph"/>
        <w:numPr>
          <w:ilvl w:val="0"/>
          <w:numId w:val="21"/>
        </w:numPr>
        <w:rPr>
          <w:sz w:val="24"/>
        </w:rPr>
      </w:pPr>
      <w:r w:rsidRPr="00C52010">
        <w:rPr>
          <w:sz w:val="24"/>
        </w:rPr>
        <w:t>Agreed programing languages: Java, Java FX</w:t>
      </w:r>
    </w:p>
    <w:p w:rsidR="00533386" w:rsidRPr="00C52010" w:rsidRDefault="00533386" w:rsidP="00533386">
      <w:pPr>
        <w:pStyle w:val="ListParagraph"/>
        <w:numPr>
          <w:ilvl w:val="0"/>
          <w:numId w:val="21"/>
        </w:numPr>
        <w:rPr>
          <w:sz w:val="24"/>
        </w:rPr>
      </w:pPr>
      <w:r w:rsidRPr="00C52010">
        <w:rPr>
          <w:sz w:val="24"/>
        </w:rPr>
        <w:t xml:space="preserve">Project leader: Angelo Maranda </w:t>
      </w:r>
    </w:p>
    <w:p w:rsidR="00533386" w:rsidRPr="00C52010" w:rsidRDefault="00533386" w:rsidP="00533386">
      <w:pPr>
        <w:pStyle w:val="ListParagraph"/>
        <w:numPr>
          <w:ilvl w:val="0"/>
          <w:numId w:val="21"/>
        </w:numPr>
        <w:rPr>
          <w:sz w:val="24"/>
        </w:rPr>
      </w:pPr>
      <w:r w:rsidRPr="00C52010">
        <w:rPr>
          <w:sz w:val="24"/>
        </w:rPr>
        <w:t>Chief Requirement Analyst: Betty Bai</w:t>
      </w:r>
    </w:p>
    <w:p w:rsidR="00533386" w:rsidRPr="00C52010" w:rsidRDefault="00533386" w:rsidP="00533386">
      <w:pPr>
        <w:pStyle w:val="ListParagraph"/>
        <w:numPr>
          <w:ilvl w:val="0"/>
          <w:numId w:val="21"/>
        </w:numPr>
        <w:rPr>
          <w:sz w:val="24"/>
        </w:rPr>
      </w:pPr>
      <w:r w:rsidRPr="00C52010">
        <w:rPr>
          <w:sz w:val="24"/>
        </w:rPr>
        <w:t>Chief Designer: Dipen Patel</w:t>
      </w:r>
    </w:p>
    <w:p w:rsidR="00533386" w:rsidRPr="00C52010" w:rsidRDefault="00533386" w:rsidP="00533386">
      <w:pPr>
        <w:pStyle w:val="ListParagraph"/>
        <w:numPr>
          <w:ilvl w:val="0"/>
          <w:numId w:val="21"/>
        </w:numPr>
        <w:rPr>
          <w:sz w:val="24"/>
        </w:rPr>
      </w:pPr>
      <w:r w:rsidRPr="00C52010">
        <w:rPr>
          <w:sz w:val="24"/>
        </w:rPr>
        <w:t>Chief Programmer: Hector Zhao</w:t>
      </w:r>
    </w:p>
    <w:p w:rsidR="00533386" w:rsidRPr="00C52010" w:rsidRDefault="00533386" w:rsidP="00533386">
      <w:pPr>
        <w:pStyle w:val="ListParagraph"/>
        <w:numPr>
          <w:ilvl w:val="0"/>
          <w:numId w:val="21"/>
        </w:numPr>
        <w:rPr>
          <w:sz w:val="24"/>
        </w:rPr>
      </w:pPr>
      <w:r w:rsidRPr="00C52010">
        <w:rPr>
          <w:sz w:val="24"/>
        </w:rPr>
        <w:t>Chief Tester: Patrick</w:t>
      </w:r>
      <w:r w:rsidRPr="00C52010">
        <w:rPr>
          <w:sz w:val="24"/>
        </w:rPr>
        <w:t xml:space="preserve"> Evens </w:t>
      </w:r>
    </w:p>
    <w:p w:rsidR="00533386" w:rsidRPr="00C52010" w:rsidRDefault="00533386" w:rsidP="00533386">
      <w:pPr>
        <w:pStyle w:val="ListParagraph"/>
        <w:numPr>
          <w:ilvl w:val="0"/>
          <w:numId w:val="21"/>
        </w:numPr>
        <w:rPr>
          <w:sz w:val="24"/>
        </w:rPr>
      </w:pPr>
      <w:r w:rsidRPr="00C52010">
        <w:rPr>
          <w:sz w:val="24"/>
        </w:rPr>
        <w:t>Arranged a meeting with client</w:t>
      </w:r>
    </w:p>
    <w:p w:rsidR="00DA157D" w:rsidRDefault="00DA157D" w:rsidP="00DA157D">
      <w:pPr>
        <w:pStyle w:val="Heading1"/>
        <w:contextualSpacing w:val="0"/>
      </w:pPr>
      <w:r w:rsidRPr="00C52010">
        <w:rPr>
          <w:sz w:val="28"/>
        </w:rPr>
        <w:t xml:space="preserve">Action Items </w:t>
      </w:r>
    </w:p>
    <w:p w:rsidR="00B75B92" w:rsidRPr="00C52010" w:rsidRDefault="00C52010" w:rsidP="00C52010">
      <w:pPr>
        <w:pStyle w:val="ListParagraph"/>
        <w:numPr>
          <w:ilvl w:val="0"/>
          <w:numId w:val="23"/>
        </w:numPr>
        <w:rPr>
          <w:sz w:val="24"/>
        </w:rPr>
      </w:pPr>
      <w:r w:rsidRPr="00C52010">
        <w:rPr>
          <w:sz w:val="24"/>
        </w:rPr>
        <w:t>Everyone needs to read up on the assignment, and be upto date with it.</w:t>
      </w:r>
    </w:p>
    <w:p w:rsidR="00C52010" w:rsidRPr="00C52010" w:rsidRDefault="00C52010" w:rsidP="00C52010">
      <w:pPr>
        <w:pStyle w:val="ListParagraph"/>
        <w:numPr>
          <w:ilvl w:val="0"/>
          <w:numId w:val="23"/>
        </w:numPr>
        <w:rPr>
          <w:sz w:val="24"/>
        </w:rPr>
      </w:pPr>
      <w:r w:rsidRPr="00C52010">
        <w:rPr>
          <w:sz w:val="24"/>
        </w:rPr>
        <w:t>Need to think of team names.</w:t>
      </w:r>
    </w:p>
    <w:p w:rsidR="005A7EF3" w:rsidRPr="00DA157D" w:rsidRDefault="00DA157D" w:rsidP="00DA157D">
      <w:pPr>
        <w:pStyle w:val="Heading1"/>
        <w:contextualSpacing w:val="0"/>
      </w:pPr>
      <w:r w:rsidRPr="00C52010">
        <w:rPr>
          <w:sz w:val="28"/>
        </w:rPr>
        <w:t>Next Meeting Agenda Items</w:t>
      </w:r>
      <w:r w:rsidR="005A7EF3" w:rsidRPr="00C52010">
        <w:rPr>
          <w:rFonts w:ascii="PT Sans Narrow" w:hAnsi="PT Sans Narrow"/>
          <w:b w:val="0"/>
          <w:color w:val="FF0000"/>
          <w:sz w:val="30"/>
        </w:rPr>
        <w:t xml:space="preserve"> </w:t>
      </w:r>
    </w:p>
    <w:p w:rsidR="005A7EF3" w:rsidRPr="00C52010" w:rsidRDefault="00C52010" w:rsidP="00C52010">
      <w:pPr>
        <w:pStyle w:val="ListParagraph"/>
        <w:numPr>
          <w:ilvl w:val="0"/>
          <w:numId w:val="24"/>
        </w:numPr>
        <w:rPr>
          <w:sz w:val="24"/>
        </w:rPr>
      </w:pPr>
      <w:r w:rsidRPr="00C52010">
        <w:rPr>
          <w:sz w:val="24"/>
        </w:rPr>
        <w:t>Pick a team name.</w:t>
      </w:r>
    </w:p>
    <w:p w:rsidR="00C52010" w:rsidRPr="00C52010" w:rsidRDefault="00C52010" w:rsidP="00C52010">
      <w:pPr>
        <w:pStyle w:val="ListParagraph"/>
        <w:numPr>
          <w:ilvl w:val="0"/>
          <w:numId w:val="24"/>
        </w:numPr>
        <w:rPr>
          <w:sz w:val="24"/>
        </w:rPr>
      </w:pPr>
      <w:r w:rsidRPr="00C52010">
        <w:rPr>
          <w:sz w:val="24"/>
        </w:rPr>
        <w:t>Figure out things to ask for the next meeting.</w:t>
      </w:r>
      <w:bookmarkEnd w:id="0"/>
    </w:p>
    <w:sectPr w:rsidR="00C52010" w:rsidRPr="00C52010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6B2" w:rsidRDefault="004E06B2">
      <w:pPr>
        <w:spacing w:after="0"/>
      </w:pPr>
      <w:r>
        <w:separator/>
      </w:r>
    </w:p>
  </w:endnote>
  <w:endnote w:type="continuationSeparator" w:id="0">
    <w:p w:rsidR="004E06B2" w:rsidRDefault="004E06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6B2" w:rsidRDefault="004E06B2">
      <w:pPr>
        <w:spacing w:after="0"/>
      </w:pPr>
      <w:r>
        <w:separator/>
      </w:r>
    </w:p>
  </w:footnote>
  <w:footnote w:type="continuationSeparator" w:id="0">
    <w:p w:rsidR="004E06B2" w:rsidRDefault="004E06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15pt;height:11.15pt" o:bullet="t">
        <v:imagedata r:id="rId1" o:title="msoD6C0"/>
      </v:shape>
    </w:pict>
  </w:numPicBullet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3EE751C"/>
    <w:multiLevelType w:val="hybridMultilevel"/>
    <w:tmpl w:val="1B200DC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86B78"/>
    <w:multiLevelType w:val="hybridMultilevel"/>
    <w:tmpl w:val="73587662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003733"/>
    <w:multiLevelType w:val="hybridMultilevel"/>
    <w:tmpl w:val="9FF646B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32BB3"/>
    <w:multiLevelType w:val="hybridMultilevel"/>
    <w:tmpl w:val="7E38B3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C650B"/>
    <w:multiLevelType w:val="hybridMultilevel"/>
    <w:tmpl w:val="4DF669E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40E3F"/>
    <w:multiLevelType w:val="hybridMultilevel"/>
    <w:tmpl w:val="5CB4DB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83008B6"/>
    <w:multiLevelType w:val="hybridMultilevel"/>
    <w:tmpl w:val="D6CA9CB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B37A3"/>
    <w:multiLevelType w:val="hybridMultilevel"/>
    <w:tmpl w:val="717AB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21"/>
  </w:num>
  <w:num w:numId="15">
    <w:abstractNumId w:val="18"/>
  </w:num>
  <w:num w:numId="16">
    <w:abstractNumId w:val="10"/>
  </w:num>
  <w:num w:numId="17">
    <w:abstractNumId w:val="16"/>
  </w:num>
  <w:num w:numId="18">
    <w:abstractNumId w:val="19"/>
  </w:num>
  <w:num w:numId="19">
    <w:abstractNumId w:val="15"/>
  </w:num>
  <w:num w:numId="20">
    <w:abstractNumId w:val="14"/>
  </w:num>
  <w:num w:numId="21">
    <w:abstractNumId w:val="11"/>
  </w:num>
  <w:num w:numId="22">
    <w:abstractNumId w:val="20"/>
  </w:num>
  <w:num w:numId="23">
    <w:abstractNumId w:val="1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F3"/>
    <w:rsid w:val="000D5AB1"/>
    <w:rsid w:val="002045EB"/>
    <w:rsid w:val="00293B83"/>
    <w:rsid w:val="00302A2C"/>
    <w:rsid w:val="00381669"/>
    <w:rsid w:val="004B027E"/>
    <w:rsid w:val="004E06B2"/>
    <w:rsid w:val="0052105A"/>
    <w:rsid w:val="00533386"/>
    <w:rsid w:val="005A7EF3"/>
    <w:rsid w:val="00673C35"/>
    <w:rsid w:val="006A3CE7"/>
    <w:rsid w:val="0076387D"/>
    <w:rsid w:val="008F15C5"/>
    <w:rsid w:val="00965D17"/>
    <w:rsid w:val="00A27383"/>
    <w:rsid w:val="00A736B0"/>
    <w:rsid w:val="00B75B92"/>
    <w:rsid w:val="00C52010"/>
    <w:rsid w:val="00C83E3C"/>
    <w:rsid w:val="00CD3C11"/>
    <w:rsid w:val="00D02A74"/>
    <w:rsid w:val="00D905F1"/>
    <w:rsid w:val="00DA157D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84556"/>
  <w15:chartTrackingRefBased/>
  <w15:docId w15:val="{8AD095CF-0E34-4A3A-BB42-5CAC008A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99CB38" w:themeColor="accent1"/>
      </w:pBd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72992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72992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444027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99CB38" w:themeColor="accent1"/>
        <w:bottom w:val="single" w:sz="4" w:space="10" w:color="99CB38" w:themeColor="accent1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72992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72992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rFonts w:eastAsiaTheme="minorEastAsia"/>
      <w:i/>
      <w:iCs/>
      <w:color w:val="72992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72992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2D8CA7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DA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en\Downloads\tf02919495.dotx" TargetMode="External"/></Relationships>
</file>

<file path=word/theme/theme1.xml><?xml version="1.0" encoding="utf-8"?>
<a:theme xmlns:a="http://schemas.openxmlformats.org/drawingml/2006/main" name="Theme1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tf02919495</Template>
  <TotalTime>77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Dipen</dc:creator>
  <cp:keywords/>
  <dc:description/>
  <cp:lastModifiedBy>Dipen Patel</cp:lastModifiedBy>
  <cp:revision>4</cp:revision>
  <dcterms:created xsi:type="dcterms:W3CDTF">2017-03-28T00:11:00Z</dcterms:created>
  <dcterms:modified xsi:type="dcterms:W3CDTF">2017-03-28T05:03:00Z</dcterms:modified>
</cp:coreProperties>
</file>